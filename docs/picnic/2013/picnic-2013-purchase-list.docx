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0CD" w:rsidRPr="001340CD" w:rsidRDefault="001340CD" w:rsidP="008D3E18">
      <w:pPr>
        <w:spacing w:after="360" w:line="240" w:lineRule="auto"/>
        <w:jc w:val="center"/>
        <w:rPr>
          <w:rFonts w:ascii="Century Gothic" w:hAnsi="Century Gothic"/>
          <w:sz w:val="36"/>
          <w:szCs w:val="36"/>
        </w:rPr>
      </w:pPr>
      <w:bookmarkStart w:id="0" w:name="_GoBack"/>
      <w:bookmarkEnd w:id="0"/>
      <w:r>
        <w:rPr>
          <w:rFonts w:ascii="Century Gothic" w:hAnsi="Century Gothic"/>
          <w:b/>
          <w:sz w:val="36"/>
          <w:szCs w:val="36"/>
        </w:rPr>
        <w:t>CS-GSO Picnic</w:t>
      </w:r>
      <w:r w:rsidRPr="001340CD">
        <w:rPr>
          <w:rFonts w:ascii="Century Gothic" w:hAnsi="Century Gothic"/>
          <w:sz w:val="36"/>
          <w:szCs w:val="36"/>
        </w:rPr>
        <w:t xml:space="preserve"> — 30 August 2013</w:t>
      </w:r>
    </w:p>
    <w:p w:rsidR="001340CD" w:rsidRDefault="001340CD" w:rsidP="008D3E18">
      <w:pPr>
        <w:spacing w:after="360" w:line="240" w:lineRule="auto"/>
        <w:rPr>
          <w:b/>
          <w:u w:val="single"/>
        </w:rPr>
        <w:sectPr w:rsidR="001340C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D3E18" w:rsidRPr="008D3E18" w:rsidRDefault="008D3E18" w:rsidP="008D3E18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Supplies</w:t>
      </w:r>
    </w:p>
    <w:p w:rsidR="008D3E18" w:rsidRDefault="008D3E18" w:rsidP="001340CD">
      <w:pPr>
        <w:spacing w:after="0" w:line="240" w:lineRule="auto"/>
        <w:rPr>
          <w:b/>
          <w:u w:val="single"/>
        </w:rPr>
      </w:pPr>
    </w:p>
    <w:p w:rsidR="00DD1AB8" w:rsidRPr="001340CD" w:rsidRDefault="001340CD" w:rsidP="001340CD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Supplies </w:t>
      </w:r>
      <w:r w:rsidRPr="001340CD">
        <w:rPr>
          <w:b/>
          <w:u w:val="single"/>
        </w:rPr>
        <w:t>in Glick</w:t>
      </w:r>
    </w:p>
    <w:p w:rsidR="001340CD" w:rsidRDefault="001340CD" w:rsidP="001340CD">
      <w:pPr>
        <w:pStyle w:val="ListParagraph"/>
        <w:numPr>
          <w:ilvl w:val="0"/>
          <w:numId w:val="1"/>
        </w:numPr>
        <w:spacing w:after="0" w:line="240" w:lineRule="auto"/>
      </w:pPr>
      <w:r>
        <w:t>Grill(s)</w:t>
      </w:r>
    </w:p>
    <w:p w:rsidR="001340CD" w:rsidRDefault="001340CD" w:rsidP="001340CD">
      <w:pPr>
        <w:pStyle w:val="ListParagraph"/>
        <w:numPr>
          <w:ilvl w:val="0"/>
          <w:numId w:val="1"/>
        </w:numPr>
        <w:spacing w:after="0" w:line="240" w:lineRule="auto"/>
      </w:pPr>
      <w:r>
        <w:t>Grill brush</w:t>
      </w:r>
    </w:p>
    <w:p w:rsidR="001340CD" w:rsidRDefault="001340CD" w:rsidP="001340CD">
      <w:pPr>
        <w:pStyle w:val="ListParagraph"/>
        <w:numPr>
          <w:ilvl w:val="0"/>
          <w:numId w:val="1"/>
        </w:numPr>
        <w:spacing w:after="0" w:line="240" w:lineRule="auto"/>
      </w:pPr>
      <w:r>
        <w:t>Charcoal</w:t>
      </w:r>
    </w:p>
    <w:p w:rsidR="001340CD" w:rsidRDefault="001340CD" w:rsidP="001340CD">
      <w:pPr>
        <w:pStyle w:val="ListParagraph"/>
        <w:numPr>
          <w:ilvl w:val="0"/>
          <w:numId w:val="1"/>
        </w:numPr>
        <w:spacing w:after="0" w:line="240" w:lineRule="auto"/>
      </w:pPr>
      <w:r>
        <w:t>Coolers (4)</w:t>
      </w:r>
    </w:p>
    <w:p w:rsidR="001340CD" w:rsidRDefault="001340CD" w:rsidP="001340CD">
      <w:pPr>
        <w:pStyle w:val="ListParagraph"/>
        <w:numPr>
          <w:ilvl w:val="0"/>
          <w:numId w:val="1"/>
        </w:numPr>
        <w:spacing w:after="0" w:line="240" w:lineRule="auto"/>
      </w:pPr>
      <w:r>
        <w:t>Tablecloths (and tablecloth roll)</w:t>
      </w:r>
    </w:p>
    <w:p w:rsidR="001340CD" w:rsidRDefault="001340CD" w:rsidP="001340CD">
      <w:pPr>
        <w:pStyle w:val="ListParagraph"/>
        <w:numPr>
          <w:ilvl w:val="0"/>
          <w:numId w:val="1"/>
        </w:numPr>
        <w:spacing w:after="0" w:line="240" w:lineRule="auto"/>
      </w:pPr>
      <w:r>
        <w:t>Cutlery/</w:t>
      </w:r>
      <w:proofErr w:type="spellStart"/>
      <w:r>
        <w:t>plasticware</w:t>
      </w:r>
      <w:proofErr w:type="spellEnd"/>
    </w:p>
    <w:p w:rsidR="001340CD" w:rsidRDefault="001340CD" w:rsidP="001340CD">
      <w:pPr>
        <w:pStyle w:val="ListParagraph"/>
        <w:numPr>
          <w:ilvl w:val="0"/>
          <w:numId w:val="1"/>
        </w:numPr>
        <w:spacing w:after="0" w:line="240" w:lineRule="auto"/>
      </w:pPr>
      <w:r>
        <w:t>Napkins</w:t>
      </w:r>
    </w:p>
    <w:p w:rsidR="001340CD" w:rsidRDefault="001340CD" w:rsidP="001340CD">
      <w:pPr>
        <w:pStyle w:val="ListParagraph"/>
        <w:numPr>
          <w:ilvl w:val="0"/>
          <w:numId w:val="1"/>
        </w:numPr>
        <w:spacing w:after="0" w:line="240" w:lineRule="auto"/>
      </w:pPr>
      <w:r>
        <w:t>Paper towels</w:t>
      </w:r>
    </w:p>
    <w:p w:rsidR="001340CD" w:rsidRDefault="001340CD" w:rsidP="001340CD">
      <w:pPr>
        <w:pStyle w:val="ListParagraph"/>
        <w:numPr>
          <w:ilvl w:val="0"/>
          <w:numId w:val="1"/>
        </w:numPr>
        <w:spacing w:after="0" w:line="240" w:lineRule="auto"/>
      </w:pPr>
      <w:r>
        <w:t>Paper plates</w:t>
      </w:r>
    </w:p>
    <w:p w:rsidR="001340CD" w:rsidRDefault="001340CD" w:rsidP="001340CD">
      <w:pPr>
        <w:pStyle w:val="ListParagraph"/>
        <w:numPr>
          <w:ilvl w:val="0"/>
          <w:numId w:val="1"/>
        </w:numPr>
        <w:spacing w:after="0" w:line="240" w:lineRule="auto"/>
      </w:pPr>
      <w:r>
        <w:t>Paper bowls</w:t>
      </w:r>
    </w:p>
    <w:p w:rsidR="001340CD" w:rsidRDefault="001340CD" w:rsidP="001340CD">
      <w:pPr>
        <w:pStyle w:val="ListParagraph"/>
        <w:numPr>
          <w:ilvl w:val="0"/>
          <w:numId w:val="1"/>
        </w:numPr>
        <w:spacing w:after="0" w:line="240" w:lineRule="auto"/>
      </w:pPr>
      <w:r>
        <w:t>Paper cups</w:t>
      </w:r>
    </w:p>
    <w:p w:rsidR="001340CD" w:rsidRDefault="001340CD" w:rsidP="001340CD">
      <w:pPr>
        <w:pStyle w:val="ListParagraph"/>
        <w:numPr>
          <w:ilvl w:val="0"/>
          <w:numId w:val="1"/>
        </w:numPr>
        <w:spacing w:after="0" w:line="240" w:lineRule="auto"/>
      </w:pPr>
      <w:r>
        <w:t>Serving plates</w:t>
      </w:r>
    </w:p>
    <w:p w:rsidR="008D3E18" w:rsidRDefault="008D3E18" w:rsidP="001340CD">
      <w:pPr>
        <w:pStyle w:val="ListParagraph"/>
        <w:numPr>
          <w:ilvl w:val="0"/>
          <w:numId w:val="1"/>
        </w:numPr>
        <w:spacing w:after="0" w:line="240" w:lineRule="auto"/>
      </w:pPr>
      <w:r>
        <w:t>Serving doilies</w:t>
      </w:r>
    </w:p>
    <w:p w:rsidR="001340CD" w:rsidRDefault="001340CD" w:rsidP="001340CD">
      <w:pPr>
        <w:pStyle w:val="ListParagraph"/>
        <w:numPr>
          <w:ilvl w:val="0"/>
          <w:numId w:val="1"/>
        </w:numPr>
        <w:spacing w:after="0" w:line="240" w:lineRule="auto"/>
      </w:pPr>
      <w:r>
        <w:t>Volleyball equipment</w:t>
      </w:r>
    </w:p>
    <w:p w:rsidR="001340CD" w:rsidRDefault="001340CD" w:rsidP="001340CD">
      <w:pPr>
        <w:pStyle w:val="ListParagraph"/>
        <w:numPr>
          <w:ilvl w:val="0"/>
          <w:numId w:val="1"/>
        </w:numPr>
        <w:spacing w:after="0" w:line="240" w:lineRule="auto"/>
      </w:pPr>
      <w:r>
        <w:t>Scissors</w:t>
      </w:r>
    </w:p>
    <w:p w:rsidR="001340CD" w:rsidRDefault="001340CD" w:rsidP="001340CD">
      <w:pPr>
        <w:pStyle w:val="ListParagraph"/>
        <w:numPr>
          <w:ilvl w:val="0"/>
          <w:numId w:val="1"/>
        </w:numPr>
        <w:spacing w:after="0" w:line="240" w:lineRule="auto"/>
      </w:pPr>
      <w:r>
        <w:t>Masking tape</w:t>
      </w:r>
    </w:p>
    <w:p w:rsidR="001340CD" w:rsidRDefault="001340CD" w:rsidP="001340CD">
      <w:pPr>
        <w:pStyle w:val="ListParagraph"/>
        <w:numPr>
          <w:ilvl w:val="0"/>
          <w:numId w:val="1"/>
        </w:numPr>
        <w:spacing w:after="0" w:line="240" w:lineRule="auto"/>
      </w:pPr>
      <w:r>
        <w:t>Large trash bags</w:t>
      </w:r>
    </w:p>
    <w:p w:rsidR="001340CD" w:rsidRDefault="001340CD" w:rsidP="001340CD">
      <w:pPr>
        <w:pStyle w:val="ListParagraph"/>
        <w:numPr>
          <w:ilvl w:val="0"/>
          <w:numId w:val="1"/>
        </w:numPr>
        <w:spacing w:after="0" w:line="240" w:lineRule="auto"/>
      </w:pPr>
      <w:r>
        <w:t>Ziploc bags</w:t>
      </w:r>
    </w:p>
    <w:p w:rsidR="001340CD" w:rsidRDefault="001340CD" w:rsidP="001340CD">
      <w:pPr>
        <w:spacing w:after="0" w:line="240" w:lineRule="auto"/>
      </w:pPr>
    </w:p>
    <w:p w:rsidR="001340CD" w:rsidRPr="001340CD" w:rsidRDefault="001340CD" w:rsidP="001340CD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Supplies</w:t>
      </w:r>
      <w:r w:rsidRPr="001340CD">
        <w:rPr>
          <w:b/>
          <w:u w:val="single"/>
        </w:rPr>
        <w:t xml:space="preserve"> </w:t>
      </w:r>
      <w:proofErr w:type="gramStart"/>
      <w:r w:rsidRPr="001340CD">
        <w:rPr>
          <w:b/>
          <w:u w:val="single"/>
        </w:rPr>
        <w:t>Others</w:t>
      </w:r>
      <w:proofErr w:type="gramEnd"/>
      <w:r w:rsidRPr="001340CD">
        <w:rPr>
          <w:b/>
          <w:u w:val="single"/>
        </w:rPr>
        <w:t xml:space="preserve"> are Bringing</w:t>
      </w:r>
    </w:p>
    <w:p w:rsidR="001340CD" w:rsidRDefault="001340CD" w:rsidP="001340CD">
      <w:pPr>
        <w:pStyle w:val="ListParagraph"/>
        <w:numPr>
          <w:ilvl w:val="0"/>
          <w:numId w:val="2"/>
        </w:numPr>
        <w:spacing w:after="0" w:line="240" w:lineRule="auto"/>
      </w:pPr>
      <w:r>
        <w:t>Cutting board</w:t>
      </w:r>
    </w:p>
    <w:p w:rsidR="001340CD" w:rsidRPr="001340CD" w:rsidRDefault="001340CD" w:rsidP="001340CD">
      <w:pPr>
        <w:pStyle w:val="ListParagraph"/>
        <w:numPr>
          <w:ilvl w:val="0"/>
          <w:numId w:val="2"/>
        </w:numPr>
        <w:spacing w:after="0" w:line="240" w:lineRule="auto"/>
      </w:pPr>
      <w:r w:rsidRPr="001340CD">
        <w:t>Sharp knives for cutting food</w:t>
      </w:r>
    </w:p>
    <w:p w:rsidR="001340CD" w:rsidRPr="001340CD" w:rsidRDefault="001340CD" w:rsidP="001340CD">
      <w:pPr>
        <w:spacing w:after="0" w:line="240" w:lineRule="auto"/>
      </w:pPr>
    </w:p>
    <w:p w:rsidR="001340CD" w:rsidRPr="001340CD" w:rsidRDefault="001340CD" w:rsidP="001340CD">
      <w:pPr>
        <w:spacing w:after="0" w:line="240" w:lineRule="auto"/>
        <w:rPr>
          <w:b/>
        </w:rPr>
      </w:pPr>
      <w:r>
        <w:rPr>
          <w:b/>
          <w:u w:val="single"/>
        </w:rPr>
        <w:t>Supplies</w:t>
      </w:r>
      <w:r w:rsidRPr="001340CD">
        <w:rPr>
          <w:b/>
          <w:u w:val="single"/>
        </w:rPr>
        <w:t xml:space="preserve"> to Buy</w:t>
      </w:r>
    </w:p>
    <w:p w:rsidR="001340CD" w:rsidRDefault="001340CD" w:rsidP="001340CD">
      <w:pPr>
        <w:pStyle w:val="ListParagraph"/>
        <w:numPr>
          <w:ilvl w:val="0"/>
          <w:numId w:val="3"/>
        </w:numPr>
        <w:spacing w:after="0" w:line="240" w:lineRule="auto"/>
      </w:pPr>
      <w:r w:rsidRPr="001340CD">
        <w:t>Aluminum foil</w:t>
      </w:r>
    </w:p>
    <w:p w:rsidR="001340CD" w:rsidRDefault="001340CD" w:rsidP="001340CD">
      <w:pPr>
        <w:pStyle w:val="ListParagraph"/>
        <w:numPr>
          <w:ilvl w:val="0"/>
          <w:numId w:val="3"/>
        </w:numPr>
        <w:spacing w:after="0" w:line="240" w:lineRule="auto"/>
      </w:pPr>
      <w:r>
        <w:t>Gloves (for grillers)</w:t>
      </w:r>
    </w:p>
    <w:p w:rsidR="001340CD" w:rsidRDefault="001340CD" w:rsidP="001340CD">
      <w:pPr>
        <w:pStyle w:val="ListParagraph"/>
        <w:numPr>
          <w:ilvl w:val="0"/>
          <w:numId w:val="3"/>
        </w:numPr>
        <w:spacing w:after="0" w:line="240" w:lineRule="auto"/>
      </w:pPr>
      <w:r>
        <w:t>Hand sanitizer (for grillers)</w:t>
      </w:r>
    </w:p>
    <w:p w:rsidR="001340CD" w:rsidRDefault="001340CD" w:rsidP="001340CD">
      <w:pPr>
        <w:pStyle w:val="ListParagraph"/>
        <w:numPr>
          <w:ilvl w:val="0"/>
          <w:numId w:val="3"/>
        </w:numPr>
        <w:spacing w:after="0" w:line="240" w:lineRule="auto"/>
      </w:pPr>
      <w:r>
        <w:t>Servers/tongs for salads, meats, etc.</w:t>
      </w:r>
    </w:p>
    <w:p w:rsidR="001340CD" w:rsidRDefault="001340CD" w:rsidP="001340CD">
      <w:pPr>
        <w:spacing w:after="0" w:line="240" w:lineRule="auto"/>
      </w:pPr>
    </w:p>
    <w:p w:rsidR="008D3E18" w:rsidRPr="008D3E18" w:rsidRDefault="008D3E18" w:rsidP="008D3E18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u w:val="single"/>
        </w:rPr>
        <w:br w:type="column"/>
      </w:r>
      <w:r>
        <w:rPr>
          <w:b/>
          <w:sz w:val="28"/>
          <w:szCs w:val="28"/>
        </w:rPr>
        <w:lastRenderedPageBreak/>
        <w:t>Food</w:t>
      </w:r>
    </w:p>
    <w:p w:rsidR="008D3E18" w:rsidRDefault="008D3E18" w:rsidP="001340CD">
      <w:pPr>
        <w:spacing w:after="0" w:line="240" w:lineRule="auto"/>
        <w:rPr>
          <w:b/>
          <w:u w:val="single"/>
        </w:rPr>
      </w:pPr>
    </w:p>
    <w:p w:rsidR="001340CD" w:rsidRPr="008D3E18" w:rsidRDefault="00B26FD8" w:rsidP="001340CD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Food</w:t>
      </w:r>
      <w:r w:rsidR="001340CD">
        <w:rPr>
          <w:b/>
          <w:u w:val="single"/>
        </w:rPr>
        <w:t xml:space="preserve"> to Buy</w:t>
      </w:r>
      <w:r>
        <w:rPr>
          <w:b/>
          <w:u w:val="single"/>
        </w:rPr>
        <w:t xml:space="preserve"> at Costco (</w:t>
      </w:r>
      <w:proofErr w:type="spellStart"/>
      <w:r>
        <w:rPr>
          <w:b/>
          <w:u w:val="single"/>
        </w:rPr>
        <w:t>approx</w:t>
      </w:r>
      <w:proofErr w:type="spellEnd"/>
      <w:r>
        <w:rPr>
          <w:b/>
          <w:u w:val="single"/>
        </w:rPr>
        <w:t xml:space="preserve"> quant)</w:t>
      </w:r>
    </w:p>
    <w:p w:rsidR="001340CD" w:rsidRDefault="00B26FD8" w:rsidP="001340CD">
      <w:pPr>
        <w:pStyle w:val="ListParagraph"/>
        <w:numPr>
          <w:ilvl w:val="0"/>
          <w:numId w:val="5"/>
        </w:numPr>
        <w:spacing w:after="0" w:line="240" w:lineRule="auto"/>
      </w:pPr>
      <w:r>
        <w:t>Hamburgers (2</w:t>
      </w:r>
      <w:r>
        <w:t>×</w:t>
      </w:r>
      <w:r>
        <w:t>40ct)</w:t>
      </w:r>
    </w:p>
    <w:p w:rsidR="00B26FD8" w:rsidRDefault="00B26FD8" w:rsidP="001340CD">
      <w:pPr>
        <w:pStyle w:val="ListParagraph"/>
        <w:numPr>
          <w:ilvl w:val="0"/>
          <w:numId w:val="5"/>
        </w:numPr>
        <w:spacing w:after="0" w:line="240" w:lineRule="auto"/>
      </w:pPr>
      <w:r>
        <w:t>Veggie burgers (2</w:t>
      </w:r>
      <w:r>
        <w:t>×</w:t>
      </w:r>
      <w:r>
        <w:t>16ct)</w:t>
      </w:r>
    </w:p>
    <w:p w:rsidR="00B26FD8" w:rsidRDefault="00B26FD8" w:rsidP="001340CD">
      <w:pPr>
        <w:pStyle w:val="ListParagraph"/>
        <w:numPr>
          <w:ilvl w:val="0"/>
          <w:numId w:val="5"/>
        </w:numPr>
        <w:spacing w:after="0" w:line="240" w:lineRule="auto"/>
      </w:pPr>
      <w:r>
        <w:t>Hot dogs (2</w:t>
      </w:r>
      <w:r>
        <w:t>×</w:t>
      </w:r>
      <w:r>
        <w:t>36ct)</w:t>
      </w:r>
    </w:p>
    <w:p w:rsidR="00B26FD8" w:rsidRDefault="00B26FD8" w:rsidP="001340CD">
      <w:pPr>
        <w:pStyle w:val="ListParagraph"/>
        <w:numPr>
          <w:ilvl w:val="0"/>
          <w:numId w:val="5"/>
        </w:numPr>
        <w:spacing w:after="0" w:line="240" w:lineRule="auto"/>
      </w:pPr>
      <w:r>
        <w:t>Sausages (2</w:t>
      </w:r>
      <w:r>
        <w:t>×</w:t>
      </w:r>
      <w:r>
        <w:t>16ct, sweet and spicy?)</w:t>
      </w:r>
    </w:p>
    <w:p w:rsidR="00B26FD8" w:rsidRDefault="00B26FD8" w:rsidP="001340CD">
      <w:pPr>
        <w:pStyle w:val="ListParagraph"/>
        <w:numPr>
          <w:ilvl w:val="0"/>
          <w:numId w:val="5"/>
        </w:numPr>
        <w:spacing w:after="0" w:line="240" w:lineRule="auto"/>
      </w:pPr>
      <w:r>
        <w:t>Buns (enough to cover all meats)</w:t>
      </w:r>
    </w:p>
    <w:p w:rsidR="008D3E18" w:rsidRDefault="008D3E18" w:rsidP="001340CD">
      <w:pPr>
        <w:pStyle w:val="ListParagraph"/>
        <w:numPr>
          <w:ilvl w:val="0"/>
          <w:numId w:val="5"/>
        </w:numPr>
        <w:spacing w:after="0" w:line="240" w:lineRule="auto"/>
      </w:pPr>
      <w:r>
        <w:t>Cheeses (enough for all meats)</w:t>
      </w:r>
    </w:p>
    <w:p w:rsidR="00B26FD8" w:rsidRDefault="00B26FD8" w:rsidP="001340CD">
      <w:pPr>
        <w:pStyle w:val="ListParagraph"/>
        <w:numPr>
          <w:ilvl w:val="0"/>
          <w:numId w:val="5"/>
        </w:numPr>
        <w:spacing w:after="0" w:line="240" w:lineRule="auto"/>
      </w:pPr>
      <w:r>
        <w:t>Pickles (1 big jar)</w:t>
      </w:r>
    </w:p>
    <w:p w:rsidR="00B26FD8" w:rsidRDefault="00B26FD8" w:rsidP="001340CD">
      <w:pPr>
        <w:pStyle w:val="ListParagraph"/>
        <w:numPr>
          <w:ilvl w:val="0"/>
          <w:numId w:val="5"/>
        </w:numPr>
        <w:spacing w:after="0" w:line="240" w:lineRule="auto"/>
      </w:pPr>
      <w:r>
        <w:t>Cookies (1 box)</w:t>
      </w:r>
    </w:p>
    <w:p w:rsidR="00B26FD8" w:rsidRDefault="00B26FD8" w:rsidP="001340CD">
      <w:pPr>
        <w:pStyle w:val="ListParagraph"/>
        <w:numPr>
          <w:ilvl w:val="0"/>
          <w:numId w:val="5"/>
        </w:numPr>
        <w:spacing w:after="0" w:line="240" w:lineRule="auto"/>
      </w:pPr>
      <w:r>
        <w:t>Brownies</w:t>
      </w:r>
      <w:r w:rsidR="00C7100E">
        <w:t>/cupcakes</w:t>
      </w:r>
      <w:r>
        <w:t xml:space="preserve"> (1 box)</w:t>
      </w:r>
    </w:p>
    <w:p w:rsidR="00C7100E" w:rsidRDefault="00C7100E" w:rsidP="001340CD">
      <w:pPr>
        <w:pStyle w:val="ListParagraph"/>
        <w:numPr>
          <w:ilvl w:val="0"/>
          <w:numId w:val="5"/>
        </w:numPr>
        <w:spacing w:after="0" w:line="240" w:lineRule="auto"/>
      </w:pPr>
      <w:r>
        <w:t>Chips (2 big bag)</w:t>
      </w:r>
    </w:p>
    <w:p w:rsidR="00C7100E" w:rsidRDefault="00C7100E" w:rsidP="001340CD">
      <w:pPr>
        <w:pStyle w:val="ListParagraph"/>
        <w:numPr>
          <w:ilvl w:val="0"/>
          <w:numId w:val="5"/>
        </w:numPr>
        <w:spacing w:after="0" w:line="240" w:lineRule="auto"/>
      </w:pPr>
      <w:r>
        <w:t>Dips (2)</w:t>
      </w:r>
    </w:p>
    <w:p w:rsidR="00B26FD8" w:rsidRDefault="00B26FD8" w:rsidP="001340CD">
      <w:pPr>
        <w:pStyle w:val="ListParagraph"/>
        <w:numPr>
          <w:ilvl w:val="0"/>
          <w:numId w:val="5"/>
        </w:numPr>
        <w:spacing w:after="0" w:line="240" w:lineRule="auto"/>
      </w:pPr>
      <w:r>
        <w:t>Bottles of water (2</w:t>
      </w:r>
      <w:r>
        <w:t>×</w:t>
      </w:r>
      <w:r>
        <w:t>36ct)</w:t>
      </w:r>
    </w:p>
    <w:p w:rsidR="00B26FD8" w:rsidRDefault="008D3E18" w:rsidP="001340CD">
      <w:pPr>
        <w:pStyle w:val="ListParagraph"/>
        <w:numPr>
          <w:ilvl w:val="0"/>
          <w:numId w:val="5"/>
        </w:numPr>
        <w:spacing w:after="0" w:line="240" w:lineRule="auto"/>
      </w:pPr>
      <w:r>
        <w:t>Orange juice (4 box)</w:t>
      </w:r>
    </w:p>
    <w:p w:rsidR="008D3E18" w:rsidRDefault="008D3E18" w:rsidP="001340CD">
      <w:pPr>
        <w:pStyle w:val="ListParagraph"/>
        <w:numPr>
          <w:ilvl w:val="0"/>
          <w:numId w:val="5"/>
        </w:numPr>
        <w:spacing w:after="0" w:line="240" w:lineRule="auto"/>
      </w:pPr>
      <w:r>
        <w:t>Ice (3</w:t>
      </w:r>
      <w:r>
        <w:t>×</w:t>
      </w:r>
      <w:r>
        <w:t>22lb bag)</w:t>
      </w:r>
    </w:p>
    <w:p w:rsidR="008D3E18" w:rsidRDefault="008D3E18" w:rsidP="001340CD">
      <w:pPr>
        <w:pStyle w:val="ListParagraph"/>
        <w:numPr>
          <w:ilvl w:val="0"/>
          <w:numId w:val="5"/>
        </w:numPr>
        <w:spacing w:after="0" w:line="240" w:lineRule="auto"/>
      </w:pPr>
      <w:r>
        <w:t>Condiments (probably combo pack)</w:t>
      </w:r>
    </w:p>
    <w:p w:rsidR="008D3E18" w:rsidRDefault="008D3E18" w:rsidP="008D3E18">
      <w:pPr>
        <w:pStyle w:val="ListParagraph"/>
        <w:numPr>
          <w:ilvl w:val="1"/>
          <w:numId w:val="5"/>
        </w:numPr>
        <w:spacing w:after="0" w:line="240" w:lineRule="auto"/>
      </w:pPr>
      <w:r>
        <w:t>Ketchup (2)</w:t>
      </w:r>
    </w:p>
    <w:p w:rsidR="008D3E18" w:rsidRDefault="008D3E18" w:rsidP="008D3E18">
      <w:pPr>
        <w:pStyle w:val="ListParagraph"/>
        <w:numPr>
          <w:ilvl w:val="1"/>
          <w:numId w:val="5"/>
        </w:numPr>
        <w:spacing w:after="0" w:line="240" w:lineRule="auto"/>
      </w:pPr>
      <w:r>
        <w:t>Mustard (1)</w:t>
      </w:r>
    </w:p>
    <w:p w:rsidR="008D3E18" w:rsidRDefault="008D3E18" w:rsidP="008D3E18">
      <w:pPr>
        <w:pStyle w:val="ListParagraph"/>
        <w:numPr>
          <w:ilvl w:val="1"/>
          <w:numId w:val="5"/>
        </w:numPr>
        <w:spacing w:after="0" w:line="240" w:lineRule="auto"/>
      </w:pPr>
      <w:r>
        <w:t>Relish</w:t>
      </w:r>
      <w:r>
        <w:t xml:space="preserve"> (1)</w:t>
      </w:r>
    </w:p>
    <w:p w:rsidR="008D3E18" w:rsidRDefault="008D3E18" w:rsidP="008D3E18">
      <w:pPr>
        <w:pStyle w:val="ListParagraph"/>
        <w:numPr>
          <w:ilvl w:val="1"/>
          <w:numId w:val="5"/>
        </w:numPr>
        <w:spacing w:after="0" w:line="240" w:lineRule="auto"/>
      </w:pPr>
      <w:r>
        <w:t>Mayonnaise</w:t>
      </w:r>
      <w:r>
        <w:t xml:space="preserve"> (1)</w:t>
      </w:r>
    </w:p>
    <w:p w:rsidR="00B26FD8" w:rsidRDefault="00B26FD8" w:rsidP="00B26FD8">
      <w:pPr>
        <w:spacing w:after="0" w:line="240" w:lineRule="auto"/>
        <w:rPr>
          <w:b/>
          <w:u w:val="single"/>
        </w:rPr>
      </w:pPr>
    </w:p>
    <w:p w:rsidR="00B26FD8" w:rsidRDefault="00B26FD8" w:rsidP="00B26FD8">
      <w:pPr>
        <w:spacing w:after="0" w:line="240" w:lineRule="auto"/>
      </w:pPr>
      <w:r>
        <w:rPr>
          <w:b/>
          <w:u w:val="single"/>
        </w:rPr>
        <w:t>Food</w:t>
      </w:r>
      <w:r>
        <w:rPr>
          <w:b/>
          <w:u w:val="single"/>
        </w:rPr>
        <w:t xml:space="preserve"> to Buy at </w:t>
      </w:r>
      <w:r>
        <w:rPr>
          <w:b/>
          <w:u w:val="single"/>
        </w:rPr>
        <w:t>Giant Eagle</w:t>
      </w:r>
      <w:r>
        <w:rPr>
          <w:b/>
          <w:u w:val="single"/>
        </w:rPr>
        <w:t xml:space="preserve"> (</w:t>
      </w:r>
      <w:proofErr w:type="spellStart"/>
      <w:r>
        <w:rPr>
          <w:b/>
          <w:u w:val="single"/>
        </w:rPr>
        <w:t>approx</w:t>
      </w:r>
      <w:proofErr w:type="spellEnd"/>
      <w:r>
        <w:rPr>
          <w:b/>
          <w:u w:val="single"/>
        </w:rPr>
        <w:t xml:space="preserve"> quant</w:t>
      </w:r>
      <w:r>
        <w:rPr>
          <w:b/>
          <w:u w:val="single"/>
        </w:rPr>
        <w:t>)</w:t>
      </w:r>
    </w:p>
    <w:p w:rsidR="00B26FD8" w:rsidRDefault="00B26FD8" w:rsidP="00B26FD8">
      <w:pPr>
        <w:pStyle w:val="ListParagraph"/>
        <w:numPr>
          <w:ilvl w:val="0"/>
          <w:numId w:val="5"/>
        </w:numPr>
        <w:spacing w:after="0" w:line="240" w:lineRule="auto"/>
      </w:pPr>
      <w:r>
        <w:t>Tomatoes (6)</w:t>
      </w:r>
    </w:p>
    <w:p w:rsidR="00B26FD8" w:rsidRDefault="00B26FD8" w:rsidP="00B26FD8">
      <w:pPr>
        <w:pStyle w:val="ListParagraph"/>
        <w:numPr>
          <w:ilvl w:val="0"/>
          <w:numId w:val="5"/>
        </w:numPr>
        <w:spacing w:after="0" w:line="240" w:lineRule="auto"/>
      </w:pPr>
      <w:r>
        <w:t>Onions (2 large)</w:t>
      </w:r>
    </w:p>
    <w:p w:rsidR="00B26FD8" w:rsidRDefault="00B26FD8" w:rsidP="00B26FD8">
      <w:pPr>
        <w:pStyle w:val="ListParagraph"/>
        <w:numPr>
          <w:ilvl w:val="0"/>
          <w:numId w:val="5"/>
        </w:numPr>
        <w:spacing w:after="0" w:line="240" w:lineRule="auto"/>
      </w:pPr>
      <w:r>
        <w:t>Lettuce (2 heads)</w:t>
      </w:r>
    </w:p>
    <w:p w:rsidR="008D3E18" w:rsidRDefault="008D3E18" w:rsidP="008D3E18">
      <w:pPr>
        <w:pStyle w:val="ListParagraph"/>
        <w:numPr>
          <w:ilvl w:val="0"/>
          <w:numId w:val="5"/>
        </w:numPr>
        <w:spacing w:after="0" w:line="240" w:lineRule="auto"/>
      </w:pPr>
      <w:r>
        <w:t>Watermelon (2)</w:t>
      </w:r>
    </w:p>
    <w:p w:rsidR="00B26FD8" w:rsidRDefault="00B26FD8" w:rsidP="00B26FD8">
      <w:pPr>
        <w:pStyle w:val="ListParagraph"/>
        <w:numPr>
          <w:ilvl w:val="0"/>
          <w:numId w:val="5"/>
        </w:numPr>
        <w:spacing w:after="0" w:line="240" w:lineRule="auto"/>
      </w:pPr>
      <w:r>
        <w:t>Soda</w:t>
      </w:r>
      <w:r w:rsidR="008D3E18">
        <w:t xml:space="preserve"> for Department</w:t>
      </w:r>
      <w:r>
        <w:t xml:space="preserve"> (6</w:t>
      </w:r>
      <w:r>
        <w:t>×</w:t>
      </w:r>
      <w:r>
        <w:t>24ct)</w:t>
      </w:r>
    </w:p>
    <w:p w:rsidR="00B26FD8" w:rsidRDefault="00B26FD8" w:rsidP="00B26FD8">
      <w:pPr>
        <w:pStyle w:val="ListParagraph"/>
        <w:numPr>
          <w:ilvl w:val="1"/>
          <w:numId w:val="5"/>
        </w:numPr>
        <w:spacing w:after="0" w:line="240" w:lineRule="auto"/>
      </w:pPr>
      <w:r>
        <w:t>3 Cola</w:t>
      </w:r>
    </w:p>
    <w:p w:rsidR="00B26FD8" w:rsidRDefault="00B26FD8" w:rsidP="00B26FD8">
      <w:pPr>
        <w:pStyle w:val="ListParagraph"/>
        <w:numPr>
          <w:ilvl w:val="1"/>
          <w:numId w:val="5"/>
        </w:numPr>
        <w:spacing w:after="0" w:line="240" w:lineRule="auto"/>
      </w:pPr>
      <w:r>
        <w:t>1 Diet</w:t>
      </w:r>
    </w:p>
    <w:p w:rsidR="00B26FD8" w:rsidRDefault="00B26FD8" w:rsidP="00B26FD8">
      <w:pPr>
        <w:pStyle w:val="ListParagraph"/>
        <w:numPr>
          <w:ilvl w:val="1"/>
          <w:numId w:val="5"/>
        </w:numPr>
        <w:spacing w:after="0" w:line="240" w:lineRule="auto"/>
      </w:pPr>
      <w:r>
        <w:t>1 Sprite</w:t>
      </w:r>
    </w:p>
    <w:p w:rsidR="00B26FD8" w:rsidRDefault="00B26FD8" w:rsidP="008D3E18">
      <w:pPr>
        <w:pStyle w:val="ListParagraph"/>
        <w:numPr>
          <w:ilvl w:val="1"/>
          <w:numId w:val="5"/>
        </w:numPr>
        <w:spacing w:after="0" w:line="240" w:lineRule="auto"/>
      </w:pPr>
      <w:r>
        <w:t>1 Other (Root beer/ginger ale)</w:t>
      </w:r>
    </w:p>
    <w:p w:rsidR="008D3E18" w:rsidRDefault="008D3E18" w:rsidP="008D3E18">
      <w:pPr>
        <w:pStyle w:val="ListParagraph"/>
        <w:numPr>
          <w:ilvl w:val="0"/>
          <w:numId w:val="5"/>
        </w:numPr>
        <w:spacing w:after="0" w:line="240" w:lineRule="auto"/>
      </w:pPr>
      <w:r>
        <w:t>Soda for Us (6×24ct, assorted)</w:t>
      </w:r>
    </w:p>
    <w:p w:rsidR="008D3E18" w:rsidRDefault="008D3E18" w:rsidP="008D3E18">
      <w:pPr>
        <w:spacing w:after="0" w:line="240" w:lineRule="auto"/>
      </w:pPr>
    </w:p>
    <w:p w:rsidR="008D3E18" w:rsidRPr="008D3E18" w:rsidRDefault="008D3E18" w:rsidP="008D3E18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Food to Buy at Distributor (</w:t>
      </w:r>
      <w:proofErr w:type="spellStart"/>
      <w:r>
        <w:rPr>
          <w:b/>
          <w:u w:val="single"/>
        </w:rPr>
        <w:t>approx</w:t>
      </w:r>
      <w:proofErr w:type="spellEnd"/>
      <w:r>
        <w:rPr>
          <w:b/>
          <w:u w:val="single"/>
        </w:rPr>
        <w:t xml:space="preserve"> quant)</w:t>
      </w:r>
    </w:p>
    <w:p w:rsidR="008D3E18" w:rsidRDefault="008D3E18" w:rsidP="008D3E18">
      <w:pPr>
        <w:pStyle w:val="ListParagraph"/>
        <w:numPr>
          <w:ilvl w:val="0"/>
          <w:numId w:val="6"/>
        </w:numPr>
        <w:spacing w:after="0" w:line="240" w:lineRule="auto"/>
      </w:pPr>
      <w:r>
        <w:t>Beer (2×24ct)</w:t>
      </w:r>
    </w:p>
    <w:p w:rsidR="008D3E18" w:rsidRDefault="008D3E18" w:rsidP="008D3E18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1 </w:t>
      </w:r>
      <w:proofErr w:type="spellStart"/>
      <w:r>
        <w:t>Yuengling</w:t>
      </w:r>
      <w:proofErr w:type="spellEnd"/>
    </w:p>
    <w:p w:rsidR="008D3E18" w:rsidRDefault="008D3E18" w:rsidP="008D3E18">
      <w:pPr>
        <w:pStyle w:val="ListParagraph"/>
        <w:numPr>
          <w:ilvl w:val="1"/>
          <w:numId w:val="6"/>
        </w:numPr>
        <w:spacing w:after="0" w:line="240" w:lineRule="auto"/>
      </w:pPr>
      <w:r>
        <w:t>1 IC Light</w:t>
      </w:r>
    </w:p>
    <w:p w:rsidR="00B26FD8" w:rsidRDefault="00B26FD8" w:rsidP="00B26FD8">
      <w:pPr>
        <w:spacing w:after="0" w:line="240" w:lineRule="auto"/>
        <w:sectPr w:rsidR="00B26FD8" w:rsidSect="001340CD">
          <w:type w:val="continuous"/>
          <w:pgSz w:w="12240" w:h="15840"/>
          <w:pgMar w:top="1440" w:right="1440" w:bottom="1440" w:left="1440" w:header="720" w:footer="720" w:gutter="0"/>
          <w:cols w:num="2" w:sep="1" w:space="144"/>
          <w:docGrid w:linePitch="360"/>
        </w:sectPr>
      </w:pPr>
    </w:p>
    <w:p w:rsidR="001340CD" w:rsidRPr="001340CD" w:rsidRDefault="001340CD" w:rsidP="001340CD">
      <w:pPr>
        <w:spacing w:after="0" w:line="240" w:lineRule="auto"/>
      </w:pPr>
    </w:p>
    <w:sectPr w:rsidR="001340CD" w:rsidRPr="001340CD" w:rsidSect="001340C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C7B2B"/>
    <w:multiLevelType w:val="hybridMultilevel"/>
    <w:tmpl w:val="FECA1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B641C"/>
    <w:multiLevelType w:val="hybridMultilevel"/>
    <w:tmpl w:val="8C8C5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52912"/>
    <w:multiLevelType w:val="hybridMultilevel"/>
    <w:tmpl w:val="88964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F358B4"/>
    <w:multiLevelType w:val="hybridMultilevel"/>
    <w:tmpl w:val="61F69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CA1D6F"/>
    <w:multiLevelType w:val="hybridMultilevel"/>
    <w:tmpl w:val="D006F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1C3719"/>
    <w:multiLevelType w:val="hybridMultilevel"/>
    <w:tmpl w:val="06C27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0CD"/>
    <w:rsid w:val="001340CD"/>
    <w:rsid w:val="005B19E0"/>
    <w:rsid w:val="006D0145"/>
    <w:rsid w:val="008D3E18"/>
    <w:rsid w:val="00B26FD8"/>
    <w:rsid w:val="00C7100E"/>
    <w:rsid w:val="00F9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0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4D336666.dotm</Template>
  <TotalTime>29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J Parenti</dc:creator>
  <cp:lastModifiedBy>Timothy J Parenti</cp:lastModifiedBy>
  <cp:revision>3</cp:revision>
  <dcterms:created xsi:type="dcterms:W3CDTF">2013-08-30T12:00:00Z</dcterms:created>
  <dcterms:modified xsi:type="dcterms:W3CDTF">2013-08-30T12:29:00Z</dcterms:modified>
</cp:coreProperties>
</file>