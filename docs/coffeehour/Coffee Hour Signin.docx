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990"/>
        <w:gridCol w:w="1369"/>
        <w:gridCol w:w="2296"/>
      </w:tblGrid>
      <w:tr w:rsidR="00C268F2" w:rsidRPr="00C268F2" w:rsidTr="00C268F2">
        <w:tc>
          <w:tcPr>
            <w:tcW w:w="5148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Name</w:t>
            </w: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Signature</w:t>
            </w: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Department</w:t>
            </w: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Faculty/Staff/Grad/…</w:t>
            </w: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</w:tbl>
    <w:p w:rsidR="00C268F2" w:rsidRPr="00C268F2" w:rsidRDefault="00C268F2" w:rsidP="00C268F2">
      <w:pPr>
        <w:spacing w:line="240" w:lineRule="auto"/>
        <w:rPr>
          <w:sz w:val="2"/>
          <w:szCs w:val="2"/>
        </w:rPr>
      </w:pPr>
    </w:p>
    <w:sectPr w:rsidR="00C268F2" w:rsidRPr="00C268F2" w:rsidSect="00C268F2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D9" w:rsidRDefault="00D708D9" w:rsidP="00C268F2">
      <w:pPr>
        <w:spacing w:after="0" w:line="240" w:lineRule="auto"/>
      </w:pPr>
      <w:r>
        <w:separator/>
      </w:r>
    </w:p>
  </w:endnote>
  <w:endnote w:type="continuationSeparator" w:id="0">
    <w:p w:rsidR="00D708D9" w:rsidRDefault="00D708D9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D9" w:rsidRDefault="00D708D9" w:rsidP="00C268F2">
      <w:pPr>
        <w:spacing w:after="0" w:line="240" w:lineRule="auto"/>
      </w:pPr>
      <w:r>
        <w:separator/>
      </w:r>
    </w:p>
  </w:footnote>
  <w:footnote w:type="continuationSeparator" w:id="0">
    <w:p w:rsidR="00D708D9" w:rsidRDefault="00D708D9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Pr="00C268F2" w:rsidRDefault="00C268F2" w:rsidP="00C268F2">
    <w:pPr>
      <w:pStyle w:val="Header"/>
      <w:tabs>
        <w:tab w:val="clear" w:pos="4680"/>
        <w:tab w:val="clear" w:pos="9360"/>
        <w:tab w:val="left" w:pos="3420"/>
        <w:tab w:val="right" w:leader="underscore" w:pos="7920"/>
        <w:tab w:val="left" w:pos="8280"/>
        <w:tab w:val="right" w:leader="underscore" w:pos="14400"/>
      </w:tabs>
      <w:rPr>
        <w:rFonts w:ascii="Palatino Linotype" w:hAnsi="Palatino Linotype"/>
        <w:sz w:val="26"/>
        <w:szCs w:val="26"/>
      </w:rPr>
    </w:pPr>
    <w:r w:rsidRPr="00C268F2">
      <w:rPr>
        <w:rFonts w:ascii="Palatino Linotype" w:hAnsi="Palatino Linotype"/>
        <w:b/>
        <w:smallCaps/>
        <w:sz w:val="36"/>
        <w:szCs w:val="32"/>
      </w:rPr>
      <w:t>CS Coffee Hour</w:t>
    </w:r>
    <w:r w:rsidRPr="00C268F2">
      <w:rPr>
        <w:rFonts w:ascii="Palatino Linotype" w:hAnsi="Palatino Linotype"/>
        <w:sz w:val="26"/>
        <w:szCs w:val="26"/>
      </w:rPr>
      <w:tab/>
      <w:t>Date</w:t>
    </w:r>
    <w:r w:rsidRPr="00C268F2">
      <w:rPr>
        <w:rFonts w:ascii="Palatino Linotype" w:hAnsi="Palatino Linotype"/>
        <w:sz w:val="26"/>
        <w:szCs w:val="26"/>
      </w:rPr>
      <w:tab/>
    </w:r>
    <w:r w:rsidRPr="00C268F2">
      <w:rPr>
        <w:rFonts w:ascii="Palatino Linotype" w:hAnsi="Palatino Linotype"/>
        <w:sz w:val="26"/>
        <w:szCs w:val="26"/>
      </w:rPr>
      <w:tab/>
      <w:t>Host</w:t>
    </w:r>
    <w:r w:rsidRPr="00C268F2">
      <w:rPr>
        <w:rFonts w:ascii="Palatino Linotype" w:hAnsi="Palatino Linotype"/>
        <w:sz w:val="26"/>
        <w:szCs w:val="26"/>
      </w:rPr>
      <w:tab/>
    </w:r>
  </w:p>
  <w:p w:rsidR="00C268F2" w:rsidRPr="00C268F2" w:rsidRDefault="00C268F2">
    <w:pPr>
      <w:pStyle w:val="Header"/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6D0145"/>
    <w:rsid w:val="00C268F2"/>
    <w:rsid w:val="00D708D9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C52DD42.dotm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</cp:revision>
  <dcterms:created xsi:type="dcterms:W3CDTF">2013-08-05T14:09:00Z</dcterms:created>
  <dcterms:modified xsi:type="dcterms:W3CDTF">2013-08-05T14:15:00Z</dcterms:modified>
</cp:coreProperties>
</file>