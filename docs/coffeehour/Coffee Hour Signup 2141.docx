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26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30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7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</w:t>
            </w:r>
            <w:bookmarkStart w:id="0" w:name="_GoBack"/>
            <w:bookmarkEnd w:id="0"/>
            <w:r w:rsidRPr="002057CE">
              <w:rPr>
                <w:rFonts w:ascii="Century Gothic" w:hAnsi="Century Gothic"/>
              </w:rPr>
              <w:t>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A951A3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15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28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4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18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25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16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94" w:rsidRDefault="00FF3594" w:rsidP="00C268F2">
      <w:pPr>
        <w:spacing w:after="0" w:line="240" w:lineRule="auto"/>
      </w:pPr>
      <w:r>
        <w:separator/>
      </w:r>
    </w:p>
  </w:endnote>
  <w:endnote w:type="continuationSeparator" w:id="0">
    <w:p w:rsidR="00FF3594" w:rsidRDefault="00FF3594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94" w:rsidRDefault="00FF3594" w:rsidP="00C268F2">
      <w:pPr>
        <w:spacing w:after="0" w:line="240" w:lineRule="auto"/>
      </w:pPr>
      <w:r>
        <w:separator/>
      </w:r>
    </w:p>
  </w:footnote>
  <w:footnote w:type="continuationSeparator" w:id="0">
    <w:p w:rsidR="00FF3594" w:rsidRDefault="00FF3594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 Coffee Hour</w:t>
    </w:r>
  </w:p>
  <w:p w:rsidR="002057CE" w:rsidRPr="002057CE" w:rsidRDefault="002057CE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 w:rsidRPr="004D5649">
      <w:rPr>
        <w:rFonts w:ascii="Palatino Linotype" w:hAnsi="Palatino Linotype"/>
        <w:b/>
        <w:i/>
        <w:sz w:val="26"/>
        <w:szCs w:val="32"/>
      </w:rPr>
      <w:t>Fall 2013,</w:t>
    </w:r>
    <w:r w:rsidRPr="002057CE">
      <w:rPr>
        <w:rFonts w:ascii="Palatino Linotype" w:hAnsi="Palatino Linotype"/>
        <w:i/>
        <w:sz w:val="26"/>
        <w:szCs w:val="32"/>
      </w:rPr>
      <w:t xml:space="preserve"> Term 2141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3E3C13"/>
    <w:rsid w:val="00456BD6"/>
    <w:rsid w:val="004D5649"/>
    <w:rsid w:val="004E5BA0"/>
    <w:rsid w:val="005D24C9"/>
    <w:rsid w:val="006D0145"/>
    <w:rsid w:val="008C1327"/>
    <w:rsid w:val="00C268F2"/>
    <w:rsid w:val="00E4768C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F909B40F.dotm</Template>
  <TotalTime>485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12</cp:revision>
  <cp:lastPrinted>2013-08-16T16:44:00Z</cp:lastPrinted>
  <dcterms:created xsi:type="dcterms:W3CDTF">2013-08-05T21:32:00Z</dcterms:created>
  <dcterms:modified xsi:type="dcterms:W3CDTF">2013-08-16T17:34:00Z</dcterms:modified>
</cp:coreProperties>
</file>